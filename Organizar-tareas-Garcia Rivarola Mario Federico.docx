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30065" w14:textId="424B6B2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938440" wp14:editId="2A452C72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D5839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6507F49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1D2D0ED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91A53C3" wp14:editId="520C1483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D7390" w14:textId="29A7999B" w:rsidR="00D077E9" w:rsidRPr="00F41698" w:rsidRDefault="00A21959" w:rsidP="00D077E9">
                                  <w:pPr>
                                    <w:pStyle w:val="Ttulo"/>
                                    <w:spacing w:after="0"/>
                                    <w:rPr>
                                      <w:lang w:val="es-AR"/>
                                    </w:rPr>
                                  </w:pPr>
                                  <w:r>
                                    <w:rPr>
                                      <w:lang w:val="es-AR" w:bidi="es-ES"/>
                                    </w:rPr>
                                    <w:t>Aplicación para organizar tareas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91A53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79FD7390" w14:textId="29A7999B" w:rsidR="00D077E9" w:rsidRPr="00F41698" w:rsidRDefault="00A21959" w:rsidP="00D077E9">
                            <w:pPr>
                              <w:pStyle w:val="Ttulo"/>
                              <w:spacing w:after="0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 w:bidi="es-ES"/>
                              </w:rPr>
                              <w:t>Aplicación para organizar tareas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FA5CA58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47BDA08" wp14:editId="0E6822BA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7F394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4859120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9301440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36BD30E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31D431A" w14:textId="0769D553" w:rsidR="00D077E9" w:rsidRDefault="00D077E9" w:rsidP="00AB02A7">
            <w:pPr>
              <w:rPr>
                <w:noProof/>
              </w:rPr>
            </w:pPr>
          </w:p>
          <w:p w14:paraId="74A42B6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4C08E76D" wp14:editId="0CA320BC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C27632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9225BB8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625965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20F1D59" w14:textId="65161F35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AC2608D44D9F48118F49FB0237A36A8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F41698">
                  <w:rPr>
                    <w:noProof/>
                  </w:rPr>
                  <w:t>Garcia Rivarola Mario Federico</w:t>
                </w:r>
              </w:sdtContent>
            </w:sdt>
          </w:p>
          <w:p w14:paraId="48E5E634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130B04B6" w14:textId="625A9D98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5E90D2" wp14:editId="495CB5A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5DA04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28C08353" w14:textId="4E54BE17" w:rsidR="00D077E9" w:rsidRDefault="00F41698" w:rsidP="00D077E9">
      <w:pPr>
        <w:pStyle w:val="Ttulo1"/>
        <w:rPr>
          <w:noProof/>
        </w:rPr>
      </w:pPr>
      <w:r>
        <w:rPr>
          <w:noProof/>
          <w:lang w:bidi="es-ES"/>
        </w:rPr>
        <w:lastRenderedPageBreak/>
        <w:t>Desarrollo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006F3917" w14:textId="77777777" w:rsidTr="00DF027C">
        <w:trPr>
          <w:trHeight w:val="3546"/>
        </w:trPr>
        <w:tc>
          <w:tcPr>
            <w:tcW w:w="9999" w:type="dxa"/>
          </w:tcPr>
          <w:p w14:paraId="0DFFC583" w14:textId="77777777" w:rsidR="00DF027C" w:rsidRDefault="00DF027C" w:rsidP="00DF027C">
            <w:pPr>
              <w:rPr>
                <w:noProof/>
              </w:rPr>
            </w:pPr>
          </w:p>
          <w:p w14:paraId="1EAD3ECC" w14:textId="77777777" w:rsidR="00F41698" w:rsidRDefault="00F41698" w:rsidP="00DF027C">
            <w:pPr>
              <w:rPr>
                <w:noProof/>
              </w:rPr>
            </w:pPr>
          </w:p>
          <w:p w14:paraId="6F6B3F7B" w14:textId="58C62225" w:rsidR="00DF027C" w:rsidRDefault="00A21959" w:rsidP="00DF027C">
            <w:pPr>
              <w:pStyle w:val="Contenido"/>
              <w:rPr>
                <w:noProof/>
              </w:rPr>
            </w:pPr>
            <w:r>
              <w:rPr>
                <w:b/>
                <w:noProof/>
              </w:rPr>
              <w:t>A</w:t>
            </w:r>
            <w:r w:rsidRPr="00A21959">
              <w:rPr>
                <w:b/>
                <w:noProof/>
              </w:rPr>
              <w:t>plicación de listas de tareas pendientes que admita varias listas, fechas de vencimiento, prioridades y categorías de tareas.</w:t>
            </w:r>
          </w:p>
        </w:tc>
      </w:tr>
      <w:tr w:rsidR="00DF027C" w14:paraId="4F02854C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45EDCDF2" w14:textId="77777777" w:rsidR="00DF027C" w:rsidRPr="00DF027C" w:rsidRDefault="00DF027C" w:rsidP="00DF027C">
            <w:pPr>
              <w:pStyle w:val="Textodestacado"/>
              <w:jc w:val="center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173A2D6" wp14:editId="4C3AAA28">
                      <wp:extent cx="5422005" cy="1057275"/>
                      <wp:effectExtent l="0" t="0" r="0" b="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57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63B626" w14:textId="1EA09DD9" w:rsidR="00DF027C" w:rsidRDefault="00F41698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es-ES"/>
                                    </w:rPr>
                                    <w:t>“</w:t>
                                  </w:r>
                                  <w:r w:rsidRPr="00F41698">
                                    <w:rPr>
                                      <w:i/>
                                      <w:sz w:val="36"/>
                                      <w:szCs w:val="36"/>
                                      <w:lang w:bidi="es-ES"/>
                                    </w:rPr>
                                    <w:t>Estas tablas están diseñadas para admitir múltiples listas, fechas de vencimiento, prioridades y categorías de tareas.</w:t>
                                  </w: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es-ES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73A2D6" id="Cuadro de texto 7" o:spid="_x0000_s1027" type="#_x0000_t202" style="width:426.9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" filled="f" stroked="f" strokeweight=".5pt">
                      <v:textbox>
                        <w:txbxContent>
                          <w:p w14:paraId="4A63B626" w14:textId="1EA09DD9" w:rsidR="00DF027C" w:rsidRDefault="00F41698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bidi="es-ES"/>
                              </w:rPr>
                              <w:t>“</w:t>
                            </w:r>
                            <w:r w:rsidRPr="00F41698">
                              <w:rPr>
                                <w:i/>
                                <w:sz w:val="36"/>
                                <w:szCs w:val="36"/>
                                <w:lang w:bidi="es-ES"/>
                              </w:rPr>
                              <w:t>Estas tablas están diseñadas para admitir múltiples listas, fechas de vencimiento, prioridades y categorías de tareas.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  <w:lang w:bidi="es-ES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29544E9B" w14:textId="77777777" w:rsidTr="00DF027C">
        <w:trPr>
          <w:trHeight w:val="5931"/>
        </w:trPr>
        <w:tc>
          <w:tcPr>
            <w:tcW w:w="9999" w:type="dxa"/>
          </w:tcPr>
          <w:p w14:paraId="2AC9D319" w14:textId="17142A91" w:rsidR="00DF027C" w:rsidRPr="00DF027C" w:rsidRDefault="00DF027C" w:rsidP="00DF027C">
            <w:pPr>
              <w:pStyle w:val="Contenido"/>
              <w:rPr>
                <w:noProof/>
              </w:rPr>
            </w:pPr>
          </w:p>
          <w:p w14:paraId="1BB43F66" w14:textId="77777777" w:rsidR="00DF027C" w:rsidRDefault="00DF027C" w:rsidP="00DF027C">
            <w:pPr>
              <w:pStyle w:val="Contenido"/>
              <w:rPr>
                <w:noProof/>
              </w:rPr>
            </w:pPr>
          </w:p>
          <w:p w14:paraId="6CF0F34F" w14:textId="6A8A90F8" w:rsidR="00DF027C" w:rsidRDefault="00F41698" w:rsidP="00DF027C">
            <w:pPr>
              <w:pStyle w:val="Contenido"/>
              <w:rPr>
                <w:noProof/>
              </w:rPr>
            </w:pPr>
            <w:r>
              <w:rPr>
                <w:noProof/>
              </w:rPr>
              <w:t xml:space="preserve">A continuacion presento el diagrama de flujo de la informacion </w:t>
            </w:r>
          </w:p>
          <w:p w14:paraId="72B313EF" w14:textId="0A2C4F34" w:rsidR="00DF027C" w:rsidRDefault="00A21959" w:rsidP="00DF027C">
            <w:pPr>
              <w:pStyle w:val="Contenido"/>
              <w:rPr>
                <w:i/>
                <w:noProof/>
                <w:sz w:val="36"/>
              </w:rPr>
            </w:pPr>
            <w:r w:rsidRPr="00A21959">
              <w:rPr>
                <w:i/>
                <w:noProof/>
                <w:sz w:val="36"/>
              </w:rPr>
              <w:drawing>
                <wp:inline distT="0" distB="0" distL="0" distR="0" wp14:anchorId="60E73F60" wp14:editId="22773CA3">
                  <wp:extent cx="5921253" cy="2842506"/>
                  <wp:effectExtent l="0" t="0" r="3810" b="0"/>
                  <wp:docPr id="2445867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5867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1253" cy="2842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0A9F0" w14:textId="77777777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225851CC" w14:textId="77777777" w:rsidR="00AB02A7" w:rsidRDefault="00AB02A7" w:rsidP="00DF027C">
      <w:pPr>
        <w:rPr>
          <w:noProof/>
        </w:rPr>
      </w:pPr>
    </w:p>
    <w:p w14:paraId="3146CF82" w14:textId="12C51C51" w:rsidR="0087605E" w:rsidRPr="00D70D02" w:rsidRDefault="00F41698" w:rsidP="00AB02A7">
      <w:pPr>
        <w:spacing w:after="200"/>
        <w:rPr>
          <w:noProof/>
        </w:rPr>
      </w:pPr>
      <w:r>
        <w:rPr>
          <w:noProof/>
        </w:rPr>
        <w:t>Con la presentacion del diagrama de flujo pasamos al archivo .sql que lo dejo cargado en mi repositorio GitHub(</w:t>
      </w:r>
      <w:r w:rsidRPr="00F41698">
        <w:rPr>
          <w:noProof/>
        </w:rPr>
        <w:t>https://github.com/GRFede</w:t>
      </w:r>
      <w:r>
        <w:rPr>
          <w:noProof/>
        </w:rPr>
        <w:t>)</w:t>
      </w:r>
    </w:p>
    <w:sectPr w:rsidR="0087605E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8C4A6" w14:textId="77777777" w:rsidR="00803696" w:rsidRDefault="00803696">
      <w:r>
        <w:separator/>
      </w:r>
    </w:p>
    <w:p w14:paraId="524CFFE7" w14:textId="77777777" w:rsidR="00803696" w:rsidRDefault="00803696"/>
  </w:endnote>
  <w:endnote w:type="continuationSeparator" w:id="0">
    <w:p w14:paraId="3DD7E103" w14:textId="77777777" w:rsidR="00803696" w:rsidRDefault="00803696">
      <w:r>
        <w:continuationSeparator/>
      </w:r>
    </w:p>
    <w:p w14:paraId="1DE00A88" w14:textId="77777777" w:rsidR="00803696" w:rsidRDefault="008036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3C1D68E1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4F4D52D6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1FCCF" w14:textId="77777777" w:rsidR="00803696" w:rsidRDefault="00803696">
      <w:r>
        <w:separator/>
      </w:r>
    </w:p>
    <w:p w14:paraId="096C7C5A" w14:textId="77777777" w:rsidR="00803696" w:rsidRDefault="00803696"/>
  </w:footnote>
  <w:footnote w:type="continuationSeparator" w:id="0">
    <w:p w14:paraId="56FA8678" w14:textId="77777777" w:rsidR="00803696" w:rsidRDefault="00803696">
      <w:r>
        <w:continuationSeparator/>
      </w:r>
    </w:p>
    <w:p w14:paraId="640581A2" w14:textId="77777777" w:rsidR="00803696" w:rsidRDefault="008036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C2E348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300AE5F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53A1D37E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98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26D24"/>
    <w:rsid w:val="0044085A"/>
    <w:rsid w:val="004B21A5"/>
    <w:rsid w:val="004E5FEE"/>
    <w:rsid w:val="005037F0"/>
    <w:rsid w:val="00516A86"/>
    <w:rsid w:val="005275F6"/>
    <w:rsid w:val="00572102"/>
    <w:rsid w:val="005D0C9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03696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1959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41698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8EBF3"/>
  <w15:docId w15:val="{90ACEC47-9D40-477A-AED5-29F8E3DA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eG\AppData\Local\Microsoft\Office\16.0\DTS\es-AR%7b8DD5D31F-D854-448E-8ADD-DA0E88AF4F8B%7d\%7b31923621-A0F7-4822-9829-7406E893343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2608D44D9F48118F49FB0237A36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37A49-346C-4919-B2EA-874062245C51}"/>
      </w:docPartPr>
      <w:docPartBody>
        <w:p w:rsidR="00000000" w:rsidRDefault="00000000">
          <w:pPr>
            <w:pStyle w:val="AC2608D44D9F48118F49FB0237A36A88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01"/>
    <w:rsid w:val="00426D24"/>
    <w:rsid w:val="00DB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szCs w:val="22"/>
      <w:lang w:val="es-ES"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kern w:val="0"/>
      <w:sz w:val="32"/>
      <w:szCs w:val="22"/>
      <w:lang w:val="es-ES" w:eastAsia="en-US"/>
      <w14:ligatures w14:val="none"/>
    </w:rPr>
  </w:style>
  <w:style w:type="paragraph" w:customStyle="1" w:styleId="181B0E2286624114868E425504AAE84A">
    <w:name w:val="181B0E2286624114868E425504AAE84A"/>
  </w:style>
  <w:style w:type="paragraph" w:customStyle="1" w:styleId="38CB01A20D8E46C89FC8D4E7DEBFE22E">
    <w:name w:val="38CB01A20D8E46C89FC8D4E7DEBFE22E"/>
  </w:style>
  <w:style w:type="paragraph" w:customStyle="1" w:styleId="AC2608D44D9F48118F49FB0237A36A88">
    <w:name w:val="AC2608D44D9F48118F49FB0237A36A88"/>
  </w:style>
  <w:style w:type="paragraph" w:customStyle="1" w:styleId="26D13DCEC2D74D0FB6511EEBD1481F99">
    <w:name w:val="26D13DCEC2D74D0FB6511EEBD1481F99"/>
  </w:style>
  <w:style w:type="paragraph" w:customStyle="1" w:styleId="A0DA35F269344A43A8D314E95CE478FE">
    <w:name w:val="A0DA35F269344A43A8D314E95CE478FE"/>
  </w:style>
  <w:style w:type="paragraph" w:customStyle="1" w:styleId="3C06F2A5D25F4CDA8D644563F6136A2E">
    <w:name w:val="3C06F2A5D25F4CDA8D644563F6136A2E"/>
  </w:style>
  <w:style w:type="paragraph" w:customStyle="1" w:styleId="56FBA14B88344D3C89416455B242C609">
    <w:name w:val="56FBA14B88344D3C89416455B242C609"/>
  </w:style>
  <w:style w:type="paragraph" w:customStyle="1" w:styleId="503BA7C754AC43129CC3ACD6D11F09A4">
    <w:name w:val="503BA7C754AC43129CC3ACD6D11F09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Garcia Rivarola Mario Federico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{31923621-A0F7-4822-9829-7406E893343C}tf16392850_win32.dotx</Template>
  <TotalTime>13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FedeG</dc:creator>
  <cp:keywords/>
  <cp:lastModifiedBy>FedeG</cp:lastModifiedBy>
  <cp:revision>1</cp:revision>
  <cp:lastPrinted>2006-08-01T17:47:00Z</cp:lastPrinted>
  <dcterms:created xsi:type="dcterms:W3CDTF">2025-01-13T15:46:00Z</dcterms:created>
  <dcterms:modified xsi:type="dcterms:W3CDTF">2025-01-13T15:59:00Z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